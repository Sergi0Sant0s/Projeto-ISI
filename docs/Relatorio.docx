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43998" w14:textId="15AB8AF0" w:rsidR="00C6554A" w:rsidRPr="008B5277" w:rsidRDefault="00C6554A" w:rsidP="00C6554A">
      <w:pPr>
        <w:pStyle w:val="Fotografia"/>
      </w:pPr>
    </w:p>
    <w:p w14:paraId="5D727959" w14:textId="6A96E3A2" w:rsidR="00C6554A" w:rsidRDefault="004D0FE2" w:rsidP="00C6554A">
      <w:pPr>
        <w:pStyle w:val="Ttulo"/>
      </w:pPr>
      <w:r>
        <w:t>Trabalho Prático 2</w:t>
      </w:r>
    </w:p>
    <w:p w14:paraId="57F415A3" w14:textId="3D4B1A71" w:rsidR="004D0FE2" w:rsidRDefault="004D0FE2" w:rsidP="00C6554A">
      <w:pPr>
        <w:pStyle w:val="Ttulo"/>
      </w:pPr>
    </w:p>
    <w:p w14:paraId="054235A6" w14:textId="5810D78D" w:rsidR="004D0FE2" w:rsidRDefault="004D0FE2" w:rsidP="00C6554A">
      <w:pPr>
        <w:pStyle w:val="Ttulo"/>
      </w:pPr>
    </w:p>
    <w:p w14:paraId="729A979C" w14:textId="77777777" w:rsidR="004D0FE2" w:rsidRDefault="004D0FE2" w:rsidP="00C6554A">
      <w:pPr>
        <w:pStyle w:val="Ttulo"/>
      </w:pPr>
    </w:p>
    <w:p w14:paraId="192A298C" w14:textId="39A7BA15" w:rsidR="004D0FE2" w:rsidRDefault="004D0FE2" w:rsidP="00C6554A">
      <w:pPr>
        <w:pStyle w:val="Ttulo"/>
      </w:pPr>
      <w:r>
        <w:rPr>
          <w:noProof/>
        </w:rPr>
        <w:drawing>
          <wp:inline distT="0" distB="0" distL="0" distR="0" wp14:anchorId="6F9D3B02" wp14:editId="1E1766F4">
            <wp:extent cx="5274310" cy="1702435"/>
            <wp:effectExtent l="0" t="0" r="2540" b="0"/>
            <wp:docPr id="1" name="Imagem 1" descr="So You're Writing Api Client – Full Stack 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 You're Writing Api Client – Full Stack Sto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C7B0" w14:textId="1C4E278E" w:rsidR="004D0FE2" w:rsidRDefault="004D0FE2" w:rsidP="00C6554A">
      <w:pPr>
        <w:pStyle w:val="Ttulo"/>
      </w:pPr>
    </w:p>
    <w:p w14:paraId="7D5031F9" w14:textId="089A10ED" w:rsidR="004D0FE2" w:rsidRDefault="004D0FE2" w:rsidP="00C6554A">
      <w:pPr>
        <w:pStyle w:val="Ttulo"/>
      </w:pPr>
    </w:p>
    <w:p w14:paraId="19880421" w14:textId="12132A07" w:rsidR="004D0FE2" w:rsidRDefault="004D0FE2" w:rsidP="00C6554A">
      <w:pPr>
        <w:pStyle w:val="Ttulo"/>
      </w:pPr>
    </w:p>
    <w:p w14:paraId="043FFF53" w14:textId="77777777" w:rsidR="004D0FE2" w:rsidRDefault="004D0FE2" w:rsidP="00C6554A">
      <w:pPr>
        <w:pStyle w:val="Ttulo"/>
      </w:pPr>
    </w:p>
    <w:p w14:paraId="0BA6325D" w14:textId="7C95B7BF" w:rsidR="00C6554A" w:rsidRPr="00D5413C" w:rsidRDefault="00C6554A" w:rsidP="00C6554A">
      <w:pPr>
        <w:pStyle w:val="Subttulo"/>
      </w:pPr>
    </w:p>
    <w:p w14:paraId="2652414B" w14:textId="24456DE8" w:rsidR="004D0FE2" w:rsidRDefault="004D0FE2" w:rsidP="00C6554A">
      <w:pPr>
        <w:pStyle w:val="InformaesdeContacto"/>
        <w:rPr>
          <w:lang w:bidi="pt-PT"/>
        </w:rPr>
      </w:pPr>
      <w:r>
        <w:t>Sérgio Filipe Ribeiro dos Santos</w:t>
      </w:r>
      <w:r w:rsidR="00C6554A">
        <w:rPr>
          <w:lang w:bidi="pt-PT"/>
        </w:rPr>
        <w:t xml:space="preserve"> </w:t>
      </w:r>
    </w:p>
    <w:p w14:paraId="50743F39" w14:textId="1E39CF84" w:rsidR="004D0FE2" w:rsidRDefault="004D0FE2" w:rsidP="00C6554A">
      <w:pPr>
        <w:pStyle w:val="InformaesdeContacto"/>
        <w:rPr>
          <w:lang w:bidi="pt-PT"/>
        </w:rPr>
      </w:pPr>
      <w:r>
        <w:t>ISI – Integração de Sistemas de Informação</w:t>
      </w:r>
      <w:r w:rsidR="00C6554A">
        <w:rPr>
          <w:lang w:bidi="pt-PT"/>
        </w:rPr>
        <w:t xml:space="preserve"> </w:t>
      </w:r>
    </w:p>
    <w:p w14:paraId="01E6C3E6" w14:textId="3C9F906B" w:rsidR="00C6554A" w:rsidRDefault="004D0FE2" w:rsidP="00C6554A">
      <w:pPr>
        <w:pStyle w:val="InformaesdeContacto"/>
      </w:pPr>
      <w:r>
        <w:t>20/12/2020</w:t>
      </w:r>
      <w:r w:rsidR="00C6554A">
        <w:rPr>
          <w:lang w:bidi="pt-PT"/>
        </w:rPr>
        <w:br w:type="page"/>
      </w:r>
    </w:p>
    <w:p w14:paraId="0CF6052E" w14:textId="160D1232" w:rsidR="00C6554A" w:rsidRDefault="004D0FE2" w:rsidP="00C6554A">
      <w:pPr>
        <w:pStyle w:val="Ttulo1"/>
      </w:pPr>
      <w:bookmarkStart w:id="0" w:name="_Toc59397379"/>
      <w:r>
        <w:lastRenderedPageBreak/>
        <w:t>Introdução</w:t>
      </w:r>
      <w:bookmarkEnd w:id="0"/>
    </w:p>
    <w:p w14:paraId="4B90ECFF" w14:textId="090421DC" w:rsidR="00C6554A" w:rsidRDefault="004D0FE2" w:rsidP="004D0FE2">
      <w:r>
        <w:t>Este trabalho tem como objetivo desenvolver interiorizar o aprendizado adquirido durante as aulas de ISI (Integração de Sistemas de Informação).</w:t>
      </w:r>
    </w:p>
    <w:p w14:paraId="54998F80" w14:textId="0A1A68E7" w:rsidR="004D0FE2" w:rsidRDefault="004D0FE2" w:rsidP="004D0FE2">
      <w:r>
        <w:t xml:space="preserve">Neste trabalho pretendo fazer um sistema para gerir campeonatos do jogo </w:t>
      </w:r>
      <w:proofErr w:type="spellStart"/>
      <w:r>
        <w:t>Counter</w:t>
      </w:r>
      <w:proofErr w:type="spellEnd"/>
      <w:r>
        <w:t xml:space="preserve"> </w:t>
      </w:r>
      <w:proofErr w:type="spellStart"/>
      <w:proofErr w:type="gramStart"/>
      <w:r>
        <w:t>Strike</w:t>
      </w:r>
      <w:proofErr w:type="spellEnd"/>
      <w:r>
        <w:t xml:space="preserve"> :</w:t>
      </w:r>
      <w:proofErr w:type="gramEnd"/>
      <w:r>
        <w:t xml:space="preserve"> Global </w:t>
      </w:r>
      <w:proofErr w:type="spellStart"/>
      <w:r>
        <w:t>Offensive</w:t>
      </w:r>
      <w:proofErr w:type="spellEnd"/>
      <w:r>
        <w:t>. A aplicação vai ter campeonatos com diversas equipas, com vários jogos e com os resultados dos jogos efetuados.</w:t>
      </w:r>
    </w:p>
    <w:p w14:paraId="160FBEFA" w14:textId="751E2D12" w:rsidR="004D0FE2" w:rsidRDefault="004D0FE2" w:rsidP="004D0FE2"/>
    <w:p w14:paraId="21B40AD8" w14:textId="1310CB53" w:rsidR="004D0FE2" w:rsidRDefault="004D0FE2" w:rsidP="004D0FE2"/>
    <w:p w14:paraId="0654F43D" w14:textId="042A8DC6" w:rsidR="004D0FE2" w:rsidRDefault="004D0FE2" w:rsidP="004D0FE2"/>
    <w:p w14:paraId="6F8D8E96" w14:textId="24A41066" w:rsidR="004D0FE2" w:rsidRDefault="004D0FE2" w:rsidP="004D0FE2"/>
    <w:p w14:paraId="4515CEEE" w14:textId="70B04AF0" w:rsidR="004D0FE2" w:rsidRDefault="004D0FE2" w:rsidP="004D0FE2"/>
    <w:p w14:paraId="3637C828" w14:textId="150680D3" w:rsidR="004D0FE2" w:rsidRDefault="004D0FE2" w:rsidP="004D0FE2"/>
    <w:p w14:paraId="3588CD69" w14:textId="5C3CF5CE" w:rsidR="004D0FE2" w:rsidRDefault="004D0FE2" w:rsidP="004D0FE2"/>
    <w:p w14:paraId="29AED6AD" w14:textId="336E6179" w:rsidR="004D0FE2" w:rsidRDefault="004D0FE2" w:rsidP="004D0FE2"/>
    <w:p w14:paraId="2C9E2265" w14:textId="499A4273" w:rsidR="004D0FE2" w:rsidRDefault="004D0FE2" w:rsidP="004D0FE2"/>
    <w:p w14:paraId="3DF413BD" w14:textId="57A60AF5" w:rsidR="004D0FE2" w:rsidRDefault="004D0FE2" w:rsidP="004D0FE2"/>
    <w:p w14:paraId="17FF35EB" w14:textId="34C434D7" w:rsidR="004D0FE2" w:rsidRDefault="004D0FE2" w:rsidP="004D0FE2"/>
    <w:p w14:paraId="662BE5FC" w14:textId="3D22D222" w:rsidR="004D0FE2" w:rsidRDefault="004D0FE2" w:rsidP="004D0FE2"/>
    <w:p w14:paraId="7BE4372B" w14:textId="7D255E22" w:rsidR="004D0FE2" w:rsidRDefault="004D0FE2" w:rsidP="004D0FE2"/>
    <w:p w14:paraId="1D9945C0" w14:textId="1C1592EC" w:rsidR="004D0FE2" w:rsidRDefault="004D0FE2" w:rsidP="004D0FE2"/>
    <w:p w14:paraId="02B215BF" w14:textId="04F8E1BC" w:rsidR="004D0FE2" w:rsidRDefault="004D0FE2" w:rsidP="004D0FE2"/>
    <w:p w14:paraId="5AF89641" w14:textId="0DA92BDA" w:rsidR="004D0FE2" w:rsidRDefault="004D0FE2" w:rsidP="004D0FE2"/>
    <w:p w14:paraId="2E03F222" w14:textId="686CD512" w:rsidR="004D0FE2" w:rsidRDefault="004D0FE2" w:rsidP="004D0FE2"/>
    <w:p w14:paraId="323701C2" w14:textId="034B50BD" w:rsidR="004D0FE2" w:rsidRDefault="004D0FE2" w:rsidP="004D0FE2"/>
    <w:p w14:paraId="7B650D4B" w14:textId="6EBBDDA6" w:rsidR="004D0FE2" w:rsidRDefault="004D0FE2" w:rsidP="004D0FE2"/>
    <w:p w14:paraId="38330D56" w14:textId="1993629A" w:rsidR="004D0FE2" w:rsidRDefault="004D0FE2" w:rsidP="004D0FE2"/>
    <w:p w14:paraId="463A76ED" w14:textId="3AEFA603" w:rsidR="004D0FE2" w:rsidRDefault="004D0FE2" w:rsidP="004D0FE2"/>
    <w:p w14:paraId="16C09C0E" w14:textId="762F8C31" w:rsidR="004D0FE2" w:rsidRDefault="004D0FE2" w:rsidP="004D0FE2"/>
    <w:p w14:paraId="19221C1B" w14:textId="4C9CE54A" w:rsidR="004D0FE2" w:rsidRDefault="004D0FE2" w:rsidP="004D0FE2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645359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067C2" w14:textId="0C6A8031" w:rsidR="004D0FE2" w:rsidRDefault="004D0FE2">
          <w:pPr>
            <w:pStyle w:val="Cabealhodondice"/>
          </w:pPr>
          <w:r>
            <w:t>Índice</w:t>
          </w:r>
        </w:p>
        <w:p w14:paraId="2DF997BA" w14:textId="5A138B4B" w:rsidR="004D0FE2" w:rsidRDefault="004D0FE2">
          <w:pPr>
            <w:pStyle w:val="ndice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97379" w:history="1">
            <w:r w:rsidRPr="006D705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E3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93A9" w14:textId="2E48C8EB" w:rsidR="004D0FE2" w:rsidRDefault="00956296">
          <w:pPr>
            <w:pStyle w:val="ndice1"/>
            <w:tabs>
              <w:tab w:val="right" w:leader="dot" w:pos="8296"/>
            </w:tabs>
            <w:rPr>
              <w:noProof/>
            </w:rPr>
          </w:pPr>
          <w:hyperlink w:anchor="_Toc59397380" w:history="1">
            <w:r w:rsidR="004D0FE2" w:rsidRPr="006D7054">
              <w:rPr>
                <w:rStyle w:val="Hiperligao"/>
                <w:noProof/>
              </w:rPr>
              <w:t>Arquitetura</w:t>
            </w:r>
            <w:r w:rsidR="004D0FE2">
              <w:rPr>
                <w:noProof/>
                <w:webHidden/>
              </w:rPr>
              <w:tab/>
            </w:r>
            <w:r w:rsidR="004D0FE2">
              <w:rPr>
                <w:noProof/>
                <w:webHidden/>
              </w:rPr>
              <w:fldChar w:fldCharType="begin"/>
            </w:r>
            <w:r w:rsidR="004D0FE2">
              <w:rPr>
                <w:noProof/>
                <w:webHidden/>
              </w:rPr>
              <w:instrText xml:space="preserve"> PAGEREF _Toc59397380 \h </w:instrText>
            </w:r>
            <w:r w:rsidR="004D0FE2">
              <w:rPr>
                <w:noProof/>
                <w:webHidden/>
              </w:rPr>
            </w:r>
            <w:r w:rsidR="004D0FE2">
              <w:rPr>
                <w:noProof/>
                <w:webHidden/>
              </w:rPr>
              <w:fldChar w:fldCharType="separate"/>
            </w:r>
            <w:r w:rsidR="00DA7E3B">
              <w:rPr>
                <w:noProof/>
                <w:webHidden/>
              </w:rPr>
              <w:t>3</w:t>
            </w:r>
            <w:r w:rsidR="004D0FE2">
              <w:rPr>
                <w:noProof/>
                <w:webHidden/>
              </w:rPr>
              <w:fldChar w:fldCharType="end"/>
            </w:r>
          </w:hyperlink>
        </w:p>
        <w:p w14:paraId="0AB3931D" w14:textId="684E64C1" w:rsidR="004D0FE2" w:rsidRDefault="00956296">
          <w:pPr>
            <w:pStyle w:val="ndice3"/>
            <w:tabs>
              <w:tab w:val="right" w:leader="dot" w:pos="8296"/>
            </w:tabs>
            <w:rPr>
              <w:noProof/>
            </w:rPr>
          </w:pPr>
          <w:hyperlink w:anchor="_Toc59397381" w:history="1">
            <w:r w:rsidR="004D0FE2" w:rsidRPr="006D7054">
              <w:rPr>
                <w:rStyle w:val="Hiperligao"/>
                <w:noProof/>
              </w:rPr>
              <w:t>Servidor</w:t>
            </w:r>
            <w:r w:rsidR="004D0FE2">
              <w:rPr>
                <w:noProof/>
                <w:webHidden/>
              </w:rPr>
              <w:tab/>
            </w:r>
            <w:r w:rsidR="004D0FE2">
              <w:rPr>
                <w:noProof/>
                <w:webHidden/>
              </w:rPr>
              <w:fldChar w:fldCharType="begin"/>
            </w:r>
            <w:r w:rsidR="004D0FE2">
              <w:rPr>
                <w:noProof/>
                <w:webHidden/>
              </w:rPr>
              <w:instrText xml:space="preserve"> PAGEREF _Toc59397381 \h </w:instrText>
            </w:r>
            <w:r w:rsidR="004D0FE2">
              <w:rPr>
                <w:noProof/>
                <w:webHidden/>
              </w:rPr>
            </w:r>
            <w:r w:rsidR="004D0FE2">
              <w:rPr>
                <w:noProof/>
                <w:webHidden/>
              </w:rPr>
              <w:fldChar w:fldCharType="separate"/>
            </w:r>
            <w:r w:rsidR="00DA7E3B">
              <w:rPr>
                <w:noProof/>
                <w:webHidden/>
              </w:rPr>
              <w:t>3</w:t>
            </w:r>
            <w:r w:rsidR="004D0FE2">
              <w:rPr>
                <w:noProof/>
                <w:webHidden/>
              </w:rPr>
              <w:fldChar w:fldCharType="end"/>
            </w:r>
          </w:hyperlink>
        </w:p>
        <w:p w14:paraId="261F7569" w14:textId="100D5F85" w:rsidR="004D0FE2" w:rsidRDefault="00956296">
          <w:pPr>
            <w:pStyle w:val="ndice3"/>
            <w:tabs>
              <w:tab w:val="right" w:leader="dot" w:pos="8296"/>
            </w:tabs>
            <w:rPr>
              <w:noProof/>
            </w:rPr>
          </w:pPr>
          <w:hyperlink w:anchor="_Toc59397382" w:history="1">
            <w:r w:rsidR="004D0FE2" w:rsidRPr="006D7054">
              <w:rPr>
                <w:rStyle w:val="Hiperligao"/>
                <w:noProof/>
              </w:rPr>
              <w:t>Cliente</w:t>
            </w:r>
            <w:r w:rsidR="004D0FE2">
              <w:rPr>
                <w:noProof/>
                <w:webHidden/>
              </w:rPr>
              <w:tab/>
            </w:r>
            <w:r w:rsidR="004D0FE2">
              <w:rPr>
                <w:noProof/>
                <w:webHidden/>
              </w:rPr>
              <w:fldChar w:fldCharType="begin"/>
            </w:r>
            <w:r w:rsidR="004D0FE2">
              <w:rPr>
                <w:noProof/>
                <w:webHidden/>
              </w:rPr>
              <w:instrText xml:space="preserve"> PAGEREF _Toc59397382 \h </w:instrText>
            </w:r>
            <w:r w:rsidR="004D0FE2">
              <w:rPr>
                <w:noProof/>
                <w:webHidden/>
              </w:rPr>
            </w:r>
            <w:r w:rsidR="004D0FE2">
              <w:rPr>
                <w:noProof/>
                <w:webHidden/>
              </w:rPr>
              <w:fldChar w:fldCharType="separate"/>
            </w:r>
            <w:r w:rsidR="00DA7E3B">
              <w:rPr>
                <w:noProof/>
                <w:webHidden/>
              </w:rPr>
              <w:t>3</w:t>
            </w:r>
            <w:r w:rsidR="004D0FE2">
              <w:rPr>
                <w:noProof/>
                <w:webHidden/>
              </w:rPr>
              <w:fldChar w:fldCharType="end"/>
            </w:r>
          </w:hyperlink>
        </w:p>
        <w:p w14:paraId="1FE807A0" w14:textId="29D602AD" w:rsidR="004D0FE2" w:rsidRDefault="00956296">
          <w:pPr>
            <w:pStyle w:val="ndice3"/>
            <w:tabs>
              <w:tab w:val="right" w:leader="dot" w:pos="8296"/>
            </w:tabs>
            <w:rPr>
              <w:noProof/>
            </w:rPr>
          </w:pPr>
          <w:hyperlink w:anchor="_Toc59397383" w:history="1">
            <w:r w:rsidR="004D0FE2" w:rsidRPr="006D7054">
              <w:rPr>
                <w:rStyle w:val="Hiperligao"/>
                <w:noProof/>
              </w:rPr>
              <w:t>Base de dados</w:t>
            </w:r>
            <w:r w:rsidR="004D0FE2">
              <w:rPr>
                <w:noProof/>
                <w:webHidden/>
              </w:rPr>
              <w:tab/>
            </w:r>
            <w:r w:rsidR="004D0FE2">
              <w:rPr>
                <w:noProof/>
                <w:webHidden/>
              </w:rPr>
              <w:fldChar w:fldCharType="begin"/>
            </w:r>
            <w:r w:rsidR="004D0FE2">
              <w:rPr>
                <w:noProof/>
                <w:webHidden/>
              </w:rPr>
              <w:instrText xml:space="preserve"> PAGEREF _Toc59397383 \h </w:instrText>
            </w:r>
            <w:r w:rsidR="004D0FE2">
              <w:rPr>
                <w:noProof/>
                <w:webHidden/>
              </w:rPr>
            </w:r>
            <w:r w:rsidR="004D0FE2">
              <w:rPr>
                <w:noProof/>
                <w:webHidden/>
              </w:rPr>
              <w:fldChar w:fldCharType="separate"/>
            </w:r>
            <w:r w:rsidR="00DA7E3B">
              <w:rPr>
                <w:noProof/>
                <w:webHidden/>
              </w:rPr>
              <w:t>3</w:t>
            </w:r>
            <w:r w:rsidR="004D0FE2">
              <w:rPr>
                <w:noProof/>
                <w:webHidden/>
              </w:rPr>
              <w:fldChar w:fldCharType="end"/>
            </w:r>
          </w:hyperlink>
        </w:p>
        <w:p w14:paraId="4FE94EB3" w14:textId="365C425B" w:rsidR="004D0FE2" w:rsidRDefault="004D0FE2">
          <w:r>
            <w:rPr>
              <w:b/>
              <w:bCs/>
            </w:rPr>
            <w:fldChar w:fldCharType="end"/>
          </w:r>
        </w:p>
      </w:sdtContent>
    </w:sdt>
    <w:p w14:paraId="3A152B8A" w14:textId="21AE1750" w:rsidR="004D0FE2" w:rsidRDefault="004D0FE2" w:rsidP="004D0FE2"/>
    <w:p w14:paraId="2EC11C19" w14:textId="415FC239" w:rsidR="004D0FE2" w:rsidRDefault="004D0FE2" w:rsidP="004D0FE2"/>
    <w:p w14:paraId="11AAE811" w14:textId="4CA0BE16" w:rsidR="004D0FE2" w:rsidRDefault="004D0FE2" w:rsidP="004D0FE2"/>
    <w:p w14:paraId="4DA92ADB" w14:textId="76686C1F" w:rsidR="004D0FE2" w:rsidRDefault="004D0FE2" w:rsidP="004D0FE2"/>
    <w:p w14:paraId="1F08DADF" w14:textId="169E72F9" w:rsidR="004D0FE2" w:rsidRDefault="004D0FE2" w:rsidP="004D0FE2"/>
    <w:p w14:paraId="57AD8995" w14:textId="1B6FB417" w:rsidR="004D0FE2" w:rsidRDefault="004D0FE2" w:rsidP="004D0FE2"/>
    <w:p w14:paraId="275CA6FB" w14:textId="002F33A4" w:rsidR="004D0FE2" w:rsidRDefault="004D0FE2" w:rsidP="004D0FE2"/>
    <w:p w14:paraId="2DDCCB22" w14:textId="3B89E123" w:rsidR="004D0FE2" w:rsidRDefault="004D0FE2" w:rsidP="004D0FE2"/>
    <w:p w14:paraId="338EC5BF" w14:textId="62F23C97" w:rsidR="004D0FE2" w:rsidRDefault="004D0FE2" w:rsidP="004D0FE2"/>
    <w:p w14:paraId="020B46D9" w14:textId="52EF647A" w:rsidR="004D0FE2" w:rsidRDefault="004D0FE2" w:rsidP="004D0FE2"/>
    <w:p w14:paraId="44EE6F0B" w14:textId="119ECF24" w:rsidR="004D0FE2" w:rsidRDefault="004D0FE2" w:rsidP="004D0FE2"/>
    <w:p w14:paraId="147D591E" w14:textId="62A55A13" w:rsidR="004D0FE2" w:rsidRDefault="004D0FE2" w:rsidP="004D0FE2"/>
    <w:p w14:paraId="7C7D656A" w14:textId="49A05515" w:rsidR="004D0FE2" w:rsidRDefault="004D0FE2" w:rsidP="004D0FE2"/>
    <w:p w14:paraId="26ECDBE6" w14:textId="01E44194" w:rsidR="004D0FE2" w:rsidRDefault="004D0FE2" w:rsidP="004D0FE2"/>
    <w:p w14:paraId="2CB48729" w14:textId="3959E33D" w:rsidR="004D0FE2" w:rsidRDefault="004D0FE2" w:rsidP="004D0FE2"/>
    <w:p w14:paraId="486F6AA9" w14:textId="7B9F48B1" w:rsidR="004D0FE2" w:rsidRDefault="004D0FE2" w:rsidP="004D0FE2"/>
    <w:p w14:paraId="28B49AA6" w14:textId="1CEA3A2C" w:rsidR="004D0FE2" w:rsidRDefault="004D0FE2" w:rsidP="004D0FE2"/>
    <w:p w14:paraId="60C65CA2" w14:textId="1F0BCCAD" w:rsidR="004D0FE2" w:rsidRDefault="004D0FE2" w:rsidP="004D0FE2"/>
    <w:p w14:paraId="22B7D4FA" w14:textId="77777777" w:rsidR="004D0FE2" w:rsidRDefault="004D0FE2" w:rsidP="004D0FE2"/>
    <w:p w14:paraId="4751A977" w14:textId="23100D60" w:rsidR="004D0FE2" w:rsidRDefault="004D0FE2" w:rsidP="004D0FE2">
      <w:pPr>
        <w:pStyle w:val="Ttulo1"/>
      </w:pPr>
      <w:bookmarkStart w:id="1" w:name="_Toc59397380"/>
      <w:r>
        <w:lastRenderedPageBreak/>
        <w:t>Arquitetura</w:t>
      </w:r>
      <w:bookmarkEnd w:id="1"/>
    </w:p>
    <w:p w14:paraId="39DDD472" w14:textId="77777777" w:rsidR="004D0FE2" w:rsidRPr="004D0FE2" w:rsidRDefault="004D0FE2" w:rsidP="004D0FE2"/>
    <w:p w14:paraId="14758B09" w14:textId="21144E64" w:rsidR="004D0FE2" w:rsidRDefault="004D0FE2" w:rsidP="004D0FE2">
      <w:pPr>
        <w:pStyle w:val="Ttulo3"/>
      </w:pPr>
      <w:bookmarkStart w:id="2" w:name="_Toc59397381"/>
      <w:r>
        <w:t>Servidor</w:t>
      </w:r>
      <w:bookmarkEnd w:id="2"/>
    </w:p>
    <w:p w14:paraId="10DE1C9B" w14:textId="42CBBDDF" w:rsidR="004D0FE2" w:rsidRDefault="004D0FE2" w:rsidP="004D0FE2">
      <w:r>
        <w:t xml:space="preserve">No lado do servidor irei utilizar uma </w:t>
      </w:r>
      <w:proofErr w:type="spellStart"/>
      <w:r w:rsidR="00193920">
        <w:t>api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(Asp.net Core API) de forma a assegurar todos os pedidos do cliente.</w:t>
      </w:r>
      <w:r w:rsidR="00104696">
        <w:t xml:space="preserve"> </w:t>
      </w:r>
      <w:r w:rsidR="00B71EA2">
        <w:t xml:space="preserve">A segurança da </w:t>
      </w:r>
      <w:proofErr w:type="spellStart"/>
      <w:r w:rsidR="00193920">
        <w:t>api</w:t>
      </w:r>
      <w:proofErr w:type="spellEnd"/>
      <w:r w:rsidR="00193920">
        <w:t xml:space="preserve"> </w:t>
      </w:r>
      <w:proofErr w:type="spellStart"/>
      <w:r w:rsidR="00193920">
        <w:t>RESTFul</w:t>
      </w:r>
      <w:proofErr w:type="spellEnd"/>
      <w:r w:rsidR="00193920">
        <w:t xml:space="preserve"> </w:t>
      </w:r>
      <w:r w:rsidR="00B71EA2">
        <w:t xml:space="preserve">vai ser </w:t>
      </w:r>
      <w:r w:rsidR="00193920">
        <w:t xml:space="preserve">feita através de um </w:t>
      </w:r>
      <w:proofErr w:type="spellStart"/>
      <w:r w:rsidR="00193920">
        <w:t>token</w:t>
      </w:r>
      <w:proofErr w:type="spellEnd"/>
      <w:r w:rsidR="00193920">
        <w:t xml:space="preserve"> JWT.</w:t>
      </w:r>
    </w:p>
    <w:p w14:paraId="60330A05" w14:textId="0E2BF894" w:rsidR="004D0FE2" w:rsidRDefault="004D0FE2" w:rsidP="004D0FE2"/>
    <w:p w14:paraId="47EBED1A" w14:textId="6C0049D2" w:rsidR="004D0FE2" w:rsidRDefault="004D0FE2" w:rsidP="004D0FE2">
      <w:pPr>
        <w:pStyle w:val="Ttulo3"/>
      </w:pPr>
      <w:bookmarkStart w:id="3" w:name="_Toc59397382"/>
      <w:r>
        <w:t>Cliente</w:t>
      </w:r>
      <w:bookmarkEnd w:id="3"/>
    </w:p>
    <w:p w14:paraId="5E00FED2" w14:textId="621CDF72" w:rsidR="004D0FE2" w:rsidRDefault="004D0FE2" w:rsidP="004D0FE2">
      <w:r>
        <w:t>No lado do cliente irei utilizar uma aplicação Web (</w:t>
      </w:r>
      <w:r w:rsidRPr="004D0FE2">
        <w:t>Asp.net Core MVC</w:t>
      </w:r>
      <w:r>
        <w:t>) para efetuar os pedidos ao servidor anteriormente referido.</w:t>
      </w:r>
    </w:p>
    <w:p w14:paraId="08B4F075" w14:textId="20797C64" w:rsidR="004D0FE2" w:rsidRDefault="004D0FE2" w:rsidP="004D0FE2"/>
    <w:p w14:paraId="6FA5D188" w14:textId="693F9860" w:rsidR="004D0FE2" w:rsidRDefault="004D0FE2" w:rsidP="004D0FE2">
      <w:pPr>
        <w:pStyle w:val="Ttulo3"/>
      </w:pPr>
      <w:bookmarkStart w:id="4" w:name="_Toc59397383"/>
      <w:r>
        <w:t>Base de dados</w:t>
      </w:r>
      <w:bookmarkEnd w:id="4"/>
    </w:p>
    <w:p w14:paraId="35AD11F5" w14:textId="4B51A16B" w:rsidR="004D0FE2" w:rsidRDefault="004D0FE2" w:rsidP="004D0FE2">
      <w:r>
        <w:t>O modelo da base de dados será o seguinte:</w:t>
      </w:r>
    </w:p>
    <w:p w14:paraId="15AA664F" w14:textId="26264F8B" w:rsidR="004D0FE2" w:rsidRPr="004D0FE2" w:rsidRDefault="00844292" w:rsidP="004D0FE2">
      <w:r w:rsidRPr="00844292">
        <w:drawing>
          <wp:inline distT="0" distB="0" distL="0" distR="0" wp14:anchorId="26C646E3" wp14:editId="5B6A66BA">
            <wp:extent cx="5274310" cy="338010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FE2" w:rsidRPr="004D0FE2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4811F" w14:textId="77777777" w:rsidR="00956296" w:rsidRDefault="00956296" w:rsidP="00C6554A">
      <w:pPr>
        <w:spacing w:before="0" w:after="0" w:line="240" w:lineRule="auto"/>
      </w:pPr>
      <w:r>
        <w:separator/>
      </w:r>
    </w:p>
  </w:endnote>
  <w:endnote w:type="continuationSeparator" w:id="0">
    <w:p w14:paraId="6B97F99E" w14:textId="77777777" w:rsidR="00956296" w:rsidRDefault="0095629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3B670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764EA" w14:textId="77777777" w:rsidR="00956296" w:rsidRDefault="0095629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4570601" w14:textId="77777777" w:rsidR="00956296" w:rsidRDefault="0095629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E2"/>
    <w:rsid w:val="00104696"/>
    <w:rsid w:val="00193920"/>
    <w:rsid w:val="002554CD"/>
    <w:rsid w:val="00293B83"/>
    <w:rsid w:val="002B4294"/>
    <w:rsid w:val="00333D0D"/>
    <w:rsid w:val="004116B5"/>
    <w:rsid w:val="004C049F"/>
    <w:rsid w:val="004D0FE2"/>
    <w:rsid w:val="005000E2"/>
    <w:rsid w:val="006A3CE7"/>
    <w:rsid w:val="00844292"/>
    <w:rsid w:val="0089714F"/>
    <w:rsid w:val="00956296"/>
    <w:rsid w:val="00B71EA2"/>
    <w:rsid w:val="00C6554A"/>
    <w:rsid w:val="00CA7033"/>
    <w:rsid w:val="00DA7E3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7E38F"/>
  <w15:chartTrackingRefBased/>
  <w15:docId w15:val="{152B15FF-DF67-4131-A58A-5AE7A019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4D0FE2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D0FE2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4D0F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\AppData\Roaming\Microsoft\Templates\Relat&#243;rio%20para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FD6B-0F8E-497E-8354-CFCCDE1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para estudante com fotografia.dotx</Template>
  <TotalTime>369</TotalTime>
  <Pages>4</Pages>
  <Words>210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Sérgio Filipe Ribeiro Dos Santos</cp:lastModifiedBy>
  <cp:revision>6</cp:revision>
  <cp:lastPrinted>2020-12-22T23:56:00Z</cp:lastPrinted>
  <dcterms:created xsi:type="dcterms:W3CDTF">2020-12-20T22:41:00Z</dcterms:created>
  <dcterms:modified xsi:type="dcterms:W3CDTF">2020-12-22T23:57:00Z</dcterms:modified>
</cp:coreProperties>
</file>